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Project 21：Relay</w:t>
      </w: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bookmarkStart w:id="0" w:name="_Toc20181"/>
      <w:bookmarkStart w:id="1" w:name="_Toc14902"/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Introduction</w:t>
      </w:r>
      <w:bookmarkEnd w:id="0"/>
      <w:bookmarkEnd w:id="1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In daily life, we generally use AC to drive electrical equipment, and sometimes we use switches to control electrical appliances.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If the switch is directly connected to the AC circuit,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 o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nce electricity leakage occurs, people are in danger.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From a safety point of view, we specially designed this relay module with NO (normally open) and NC (normally closed) terminals. In this lesson we will learn a special and easy-to-use switch, which is the relay module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.</w:t>
      </w: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bookmarkStart w:id="2" w:name="_Toc21811"/>
      <w:bookmarkStart w:id="3" w:name="_Toc26071"/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Components Required</w:t>
      </w:r>
      <w:bookmarkEnd w:id="2"/>
      <w:bookmarkEnd w:id="3"/>
    </w:p>
    <w:tbl>
      <w:tblPr>
        <w:tblStyle w:val="10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823"/>
        <w:gridCol w:w="1500"/>
        <w:gridCol w:w="1934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198" w:type="dxa"/>
            <w:vAlign w:val="top"/>
          </w:tcPr>
          <w:p>
            <w:pPr>
              <w:bidi w:val="0"/>
              <w:jc w:val="center"/>
              <w:rPr>
                <w:rFonts w:hint="eastAsia"/>
              </w:rPr>
            </w:pPr>
            <w:bookmarkStart w:id="4" w:name="OLE_LINK6" w:colFirst="3" w:colLast="3"/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296670" cy="516255"/>
                  <wp:effectExtent l="0" t="0" r="17780" b="17145"/>
                  <wp:docPr id="1" name="图片 34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4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7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5270" cy="1174115"/>
                  <wp:effectExtent l="0" t="0" r="17780" b="6985"/>
                  <wp:docPr id="2" name="图片 35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5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162050" cy="622300"/>
                  <wp:effectExtent l="0" t="0" r="6350" b="0"/>
                  <wp:docPr id="3" name="图片 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230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620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1269365" cy="1059180"/>
                  <wp:effectExtent l="0" t="0" r="6985" b="7620"/>
                  <wp:docPr id="4" name="图片 2" descr="杜邦线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杜邦线-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35361" t="14828" r="19125" b="28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top"/>
          </w:tcPr>
          <w:p>
            <w:pPr>
              <w:bidi w:val="0"/>
              <w:jc w:val="center"/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1019810" cy="546100"/>
                  <wp:effectExtent l="0" t="0" r="6350" b="8890"/>
                  <wp:docPr id="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198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9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2823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  <w:tc>
          <w:tcPr>
            <w:tcW w:w="1500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elay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odule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1934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M-F Dupont Wires</w:t>
            </w:r>
          </w:p>
        </w:tc>
        <w:tc>
          <w:tcPr>
            <w:tcW w:w="124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USB Cable*1</w:t>
            </w:r>
          </w:p>
        </w:tc>
      </w:tr>
      <w:bookmarkEnd w:id="4"/>
    </w:tbl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Component Knowledge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Relay: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It is an "automatic switch" that uses a small current to control the operation of a large current.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Input voltage：3.3V-5V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ated load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5A 250VAC (NO/NC) 5A 24VDC (NO/NC)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The rated load means that devices with dc voltage of 24V or AC voltage of 250V can be controlled using 3.3V-5V microcontrollers.  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Schematic diagram of the Relay:</w:t>
      </w:r>
    </w:p>
    <w:p>
      <w:pPr>
        <w:pStyle w:val="2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5995035" cy="211391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Wiring Diagram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4067175" cy="43434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1725" cy="4050030"/>
            <wp:effectExtent l="0" t="0" r="9525" b="7620"/>
            <wp:docPr id="8" name="图片 7" descr="Untitled Sketch20-1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Untitled Sketch20-1_bb"/>
                    <pic:cNvPicPr>
                      <a:picLocks noChangeAspect="1"/>
                    </pic:cNvPicPr>
                  </pic:nvPicPr>
                  <pic:blipFill>
                    <a:blip r:embed="rId13"/>
                    <a:srcRect b="82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</w:t>
      </w:r>
    </w:p>
    <w:p>
      <w:pPr>
        <w:pStyle w:val="2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The code used in this project is saved in the file KS3020 Keyestudio Raspberry Pi Pico Learning Kit Ultimate Edition\</w:t>
      </w:r>
      <w:bookmarkStart w:id="5" w:name="_GoBack"/>
      <w:bookmarkEnd w:id="5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2. Windows  System\1. Python_Tutorial\2. Python Projects\Project 21：Relay. You can move the code to anywhere, for example, we can save the code in the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Disk(D)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, the route is </w:t>
      </w:r>
      <w:r>
        <w:rPr>
          <w:rFonts w:hint="default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\2. Python Projects.</w:t>
      </w:r>
    </w:p>
    <w:p>
      <w:pPr>
        <w:bidi w:val="0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Open“T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onny”, click“This computer”→“D:”→“2. Python Projects”→“Project 21：Relay”. And double left-click the“Project_21_Relay.py”.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995" cy="3364230"/>
            <wp:effectExtent l="0" t="0" r="8255" b="7620"/>
            <wp:docPr id="9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Untitl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# create relay from Pin </w:t>
            </w:r>
            <w:r>
              <w:rPr>
                <w:rFonts w:hint="default" w:ascii="Consolas" w:hAnsi="Consolas" w:eastAsia="宋体"/>
                <w:color w:val="008000"/>
                <w:sz w:val="19"/>
                <w:szCs w:val="24"/>
                <w:lang w:val="en-US" w:eastAsia="zh-CN"/>
              </w:rPr>
              <w:t>16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, Set Pin </w:t>
            </w:r>
            <w:r>
              <w:rPr>
                <w:rFonts w:hint="default" w:ascii="Consolas" w:hAnsi="Consolas" w:eastAsia="宋体"/>
                <w:color w:val="008000"/>
                <w:sz w:val="19"/>
                <w:szCs w:val="24"/>
                <w:lang w:val="en-US" w:eastAsia="zh-CN"/>
              </w:rPr>
              <w:t>16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 to output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relay = Pin(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  <w:t>16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 Pin.OUT)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The relay is opened, COM and NO are connected on the relay, and COM and NC are disconnected.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relay_on():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relay(1)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The relay is closed, the COM and NO on the relay are disconnected, and the COM and NC are connected.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relay_off():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relay(0)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Loop, the relay is on for one second and off for one second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relay_on()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relay_off()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Result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computer，click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</w:pPr>
      <w:r>
        <w:drawing>
          <wp:inline distT="0" distB="0" distL="114300" distR="114300">
            <wp:extent cx="6185535" cy="3375660"/>
            <wp:effectExtent l="0" t="0" r="5715" b="152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52400" cy="1524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“Run current script”, the code starts executing, we will see that the relay will cycle on and off, on for 1 second, off for 1 second. 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 At the same time, you can hear the sound of the relay on and off, and you can also see the change of the indicator light on the relay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 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6182995" cy="3377565"/>
            <wp:effectExtent l="0" t="0" r="825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ql5uc8AAAAF&#10;AQAADwAAAAAAAAABACAAAAAiAAAAZHJzL2Rvd25yZXYueG1sUEsBAhQAFAAAAAgAh07iQGWeDhfs&#10;AQAA1gMAAA4AAAAAAAAAAQAgAAAAHg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3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Dg+VvETAIAAIA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156B9"/>
    <w:multiLevelType w:val="singleLevel"/>
    <w:tmpl w:val="83915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40BFAE"/>
    <w:multiLevelType w:val="singleLevel"/>
    <w:tmpl w:val="C940BFAE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469ED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AC7F3E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8C0539A"/>
    <w:rsid w:val="39E84915"/>
    <w:rsid w:val="3D790A8B"/>
    <w:rsid w:val="3EDE3531"/>
    <w:rsid w:val="3FC86C59"/>
    <w:rsid w:val="40884F84"/>
    <w:rsid w:val="408F288A"/>
    <w:rsid w:val="40D469ED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5873C6"/>
    <w:rsid w:val="6CAE1952"/>
    <w:rsid w:val="6D533E9D"/>
    <w:rsid w:val="717D080A"/>
    <w:rsid w:val="73823D25"/>
    <w:rsid w:val="74E252BF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6</Pages>
  <Words>429</Words>
  <Characters>1979</Characters>
  <Lines>0</Lines>
  <Paragraphs>0</Paragraphs>
  <TotalTime>0</TotalTime>
  <ScaleCrop>false</ScaleCrop>
  <LinksUpToDate>false</LinksUpToDate>
  <CharactersWithSpaces>2351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2022-04-06T05:07:00Z</dcterms:created>
  <dc:creator>Administrator</dc:creator>
  <cp:lastModifiedBy>Administrator</cp:lastModifiedBy>
  <dcterms:modified xsi:type="dcterms:W3CDTF">2022-04-25T00:55:02Z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A36AF3992DE1425F9123C9340D18EB8E</vt:lpwstr>
  </property>
  <property fmtid="{D5CDD505-2E9C-101B-9397-08002B2CF9AE}" pid="4" name="commondata">
    <vt:lpwstr>eyJoZGlkIjoiZmI2NmYyMWQ1MTUxODExNTI4NDJhZjgyNGVjNGI3YzMifQ==</vt:lpwstr>
  </property>
</Properties>
</file>