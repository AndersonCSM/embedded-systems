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Project 10：8×8 Dot-matrix Display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Introduction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The dot-matrix display is an electronic digital display device that can show information on machines, clocks and many other devices.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In this project, we will use the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Raspberry Pi Pico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to control the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8x8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LED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dot matrix to make 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“❤”pattern.</w:t>
      </w:r>
    </w:p>
    <w:p>
      <w:pPr>
        <w:pStyle w:val="2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Components Required</w:t>
      </w:r>
    </w:p>
    <w:tbl>
      <w:tblPr>
        <w:tblStyle w:val="10"/>
        <w:tblW w:w="7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9"/>
        <w:gridCol w:w="2622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355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2171065" cy="864235"/>
                  <wp:effectExtent l="0" t="0" r="635" b="12065"/>
                  <wp:docPr id="1" name="图片 6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7113" t="26315" r="18066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86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gridSpan w:val="2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7175" cy="1174750"/>
                  <wp:effectExtent l="0" t="0" r="15875" b="6350"/>
                  <wp:docPr id="2" name="图片 21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1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914" t="2794" r="5360" b="6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55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bookmarkEnd w:id="0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4302" w:type="dxa"/>
            <w:gridSpan w:val="2"/>
            <w:vAlign w:val="top"/>
          </w:tcPr>
          <w:p>
            <w:pPr>
              <w:bidi w:val="0"/>
              <w:ind w:left="630" w:leftChars="225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 Expansion Board*1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3559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1741805" cy="868045"/>
                  <wp:effectExtent l="0" t="0" r="10795" b="8255"/>
                  <wp:docPr id="3" name="图片 8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05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996315" cy="841375"/>
                  <wp:effectExtent l="0" t="0" r="13335" b="15875"/>
                  <wp:docPr id="4" name="图片 7" descr="杜邦线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杜邦线-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35648" t="13890" r="18509" b="28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15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vAlign w:val="top"/>
          </w:tcPr>
          <w:p>
            <w:pPr>
              <w:bidi w:val="0"/>
              <w:jc w:val="center"/>
            </w:pPr>
            <w:r>
              <w:drawing>
                <wp:inline distT="0" distB="0" distL="114300" distR="114300">
                  <wp:extent cx="968375" cy="518160"/>
                  <wp:effectExtent l="0" t="0" r="3175" b="15240"/>
                  <wp:docPr id="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55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8*8 Dot-matrix Display *1</w:t>
            </w:r>
          </w:p>
        </w:tc>
        <w:tc>
          <w:tcPr>
            <w:tcW w:w="2622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M-F Dupont Wires</w:t>
            </w:r>
          </w:p>
        </w:tc>
        <w:tc>
          <w:tcPr>
            <w:tcW w:w="1680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USB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Cable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*1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Component Knowledge</w:t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8*8 Dot-matrix display module: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 8*8 dot matrix is composed of 64 LEDs, and each LED is placed at the intersection of a row and a column. When using a single-chip microcomputer to drive an 8*8 dot matrix, we need to use a total of 16 digital ports, which greatly wastes the data of the single-chip microcomputer. For this reason, we specially designed this module, using the HT16K33 chip to drive an 8*8 dot matrix, and only need to use the I2C communication port of the single-chip microcomputer to control the dot matrix, which greatly saves the microcontroller resources.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Specifications: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Working voltage: DC 5V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Current: 200MA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Maximum power: 1W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 Schematic diagram:</w:t>
      </w:r>
    </w:p>
    <w:p>
      <w:pPr>
        <w:pStyle w:val="3"/>
      </w:pPr>
      <w:r>
        <w:drawing>
          <wp:inline distT="0" distB="0" distL="114300" distR="114300">
            <wp:extent cx="4700270" cy="5141595"/>
            <wp:effectExtent l="0" t="0" r="5080" b="19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Some modules have three DIP switches that you can flip at will. These switches are used to set the I2C communication address. The setting method is as follows. T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he module has fixed the communication address. A0, A1 and A2 are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connected to GND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,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and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the address is 0x70.  </w:t>
      </w:r>
    </w:p>
    <w:tbl>
      <w:tblPr>
        <w:tblStyle w:val="10"/>
        <w:tblW w:w="8179" w:type="dxa"/>
        <w:tblInd w:w="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908"/>
        <w:gridCol w:w="908"/>
        <w:gridCol w:w="908"/>
        <w:gridCol w:w="908"/>
        <w:gridCol w:w="908"/>
        <w:gridCol w:w="908"/>
        <w:gridCol w:w="908"/>
        <w:gridCol w:w="91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A0（1）</w:t>
            </w:r>
          </w:p>
        </w:tc>
        <w:tc>
          <w:tcPr>
            <w:tcW w:w="9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A1（2）</w:t>
            </w:r>
          </w:p>
        </w:tc>
        <w:tc>
          <w:tcPr>
            <w:tcW w:w="90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A2（3）</w:t>
            </w:r>
          </w:p>
        </w:tc>
        <w:tc>
          <w:tcPr>
            <w:tcW w:w="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A0（1）</w:t>
            </w:r>
          </w:p>
        </w:tc>
        <w:tc>
          <w:tcPr>
            <w:tcW w:w="9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A1（2）</w:t>
            </w:r>
          </w:p>
        </w:tc>
        <w:tc>
          <w:tcPr>
            <w:tcW w:w="90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A2（3）</w:t>
            </w:r>
          </w:p>
        </w:tc>
        <w:tc>
          <w:tcPr>
            <w:tcW w:w="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A0（1）</w:t>
            </w:r>
          </w:p>
        </w:tc>
        <w:tc>
          <w:tcPr>
            <w:tcW w:w="9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A1（2）</w:t>
            </w:r>
          </w:p>
        </w:tc>
        <w:tc>
          <w:tcPr>
            <w:tcW w:w="915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15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724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X70</w:t>
            </w:r>
          </w:p>
        </w:tc>
        <w:tc>
          <w:tcPr>
            <w:tcW w:w="2724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X71</w:t>
            </w:r>
          </w:p>
        </w:tc>
        <w:tc>
          <w:tcPr>
            <w:tcW w:w="2730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X72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A0（1）</w:t>
            </w:r>
          </w:p>
        </w:tc>
        <w:tc>
          <w:tcPr>
            <w:tcW w:w="9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A1（2）</w:t>
            </w:r>
          </w:p>
        </w:tc>
        <w:tc>
          <w:tcPr>
            <w:tcW w:w="90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A2（3）</w:t>
            </w:r>
          </w:p>
        </w:tc>
        <w:tc>
          <w:tcPr>
            <w:tcW w:w="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A0（1）</w:t>
            </w:r>
          </w:p>
        </w:tc>
        <w:tc>
          <w:tcPr>
            <w:tcW w:w="9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A1（2）</w:t>
            </w:r>
          </w:p>
        </w:tc>
        <w:tc>
          <w:tcPr>
            <w:tcW w:w="90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A2（3）</w:t>
            </w:r>
          </w:p>
        </w:tc>
        <w:tc>
          <w:tcPr>
            <w:tcW w:w="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A0（1）</w:t>
            </w:r>
          </w:p>
        </w:tc>
        <w:tc>
          <w:tcPr>
            <w:tcW w:w="9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A1（2）</w:t>
            </w:r>
          </w:p>
        </w:tc>
        <w:tc>
          <w:tcPr>
            <w:tcW w:w="915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15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724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X73</w:t>
            </w:r>
          </w:p>
        </w:tc>
        <w:tc>
          <w:tcPr>
            <w:tcW w:w="2724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X74</w:t>
            </w:r>
          </w:p>
        </w:tc>
        <w:tc>
          <w:tcPr>
            <w:tcW w:w="2730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X75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A0（1）</w:t>
            </w:r>
          </w:p>
        </w:tc>
        <w:tc>
          <w:tcPr>
            <w:tcW w:w="9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A1（2）</w:t>
            </w:r>
          </w:p>
        </w:tc>
        <w:tc>
          <w:tcPr>
            <w:tcW w:w="90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A2（3）</w:t>
            </w:r>
          </w:p>
        </w:tc>
        <w:tc>
          <w:tcPr>
            <w:tcW w:w="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A0（1）</w:t>
            </w:r>
          </w:p>
        </w:tc>
        <w:tc>
          <w:tcPr>
            <w:tcW w:w="90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A1（2）</w:t>
            </w:r>
          </w:p>
        </w:tc>
        <w:tc>
          <w:tcPr>
            <w:tcW w:w="90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A2（3）</w:t>
            </w:r>
          </w:p>
        </w:tc>
        <w:tc>
          <w:tcPr>
            <w:tcW w:w="2731" w:type="dxa"/>
            <w:gridSpan w:val="4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0（OFF）</w:t>
            </w:r>
          </w:p>
        </w:tc>
        <w:tc>
          <w:tcPr>
            <w:tcW w:w="9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90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1（ON）</w:t>
            </w:r>
          </w:p>
        </w:tc>
        <w:tc>
          <w:tcPr>
            <w:tcW w:w="2731" w:type="dxa"/>
            <w:gridSpan w:val="4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724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X76</w:t>
            </w:r>
          </w:p>
        </w:tc>
        <w:tc>
          <w:tcPr>
            <w:tcW w:w="2724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X77</w:t>
            </w:r>
          </w:p>
        </w:tc>
        <w:tc>
          <w:tcPr>
            <w:tcW w:w="2730" w:type="dxa"/>
            <w:gridSpan w:val="3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Circuit Diagram and Wiring Diagram</w:t>
      </w:r>
    </w:p>
    <w:p>
      <w:pPr>
        <w:pStyle w:val="2"/>
      </w:pPr>
      <w:r>
        <w:drawing>
          <wp:inline distT="0" distB="0" distL="114300" distR="114300">
            <wp:extent cx="4688840" cy="4783455"/>
            <wp:effectExtent l="0" t="0" r="16510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6202680" cy="6281420"/>
            <wp:effectExtent l="0" t="0" r="7620" b="5080"/>
            <wp:docPr id="8" name="图片 3" descr="Untitled Sketch12-1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Untitled Sketch12-1_bb"/>
                    <pic:cNvPicPr>
                      <a:picLocks noChangeAspect="1"/>
                    </pic:cNvPicPr>
                  </pic:nvPicPr>
                  <pic:blipFill>
                    <a:blip r:embed="rId13"/>
                    <a:srcRect b="7422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628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Code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The code used in this project is saved in the file KS3020 Keyestudio Raspberry Pi Pico Learning Kit Ultimate Edition\2. Windows  System\1. Python_Tutorial\2. Python Projects\Project 10：8×8 Dot-matrix Display. You can move the code to anywhere, for example, we can save the code in the 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Disk(D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), the route is </w:t>
      </w:r>
      <w:r>
        <w:rPr>
          <w:rFonts w:hint="default" w:ascii="微软雅黑" w:hAnsi="微软雅黑" w:eastAsia="微软雅黑" w:cs="微软雅黑"/>
          <w:color w:val="7030A0"/>
          <w:kern w:val="2"/>
          <w:sz w:val="28"/>
          <w:szCs w:val="28"/>
          <w:highlight w:val="green"/>
          <w:lang w:val="en-US" w:eastAsia="zh-CN" w:bidi="ar-SA"/>
        </w:rPr>
        <w:t>D:</w:t>
      </w:r>
      <w:r>
        <w:rPr>
          <w:rFonts w:hint="eastAsia" w:ascii="微软雅黑" w:hAnsi="微软雅黑" w:eastAsia="微软雅黑" w:cs="微软雅黑"/>
          <w:color w:val="7030A0"/>
          <w:kern w:val="2"/>
          <w:sz w:val="28"/>
          <w:szCs w:val="28"/>
          <w:highlight w:val="green"/>
          <w:lang w:val="en-US" w:eastAsia="zh-CN" w:bidi="ar-SA"/>
        </w:rPr>
        <w:t>\2. Python Projects.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Open“T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h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onny,  click“This computer”→“D:”→“2. Python Projects”→“Project 10：8×8 Dot-matrix Display”. Select</w:t>
      </w: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t xml:space="preserve">“ht16k33_matrix.py”and“matrix_fonts.py”，right-click and select“Upload to /”and wait for“ht16k33_matrix.py”and“matrix_fonts.py”to be uploaded to the Raspberry Pi Pico.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And double left-click the“Project_10_8×8_Dot_Matrix_Display.py”.</w:t>
      </w:r>
    </w:p>
    <w:p>
      <w:pPr>
        <w:pStyle w:val="2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6181725" cy="3367405"/>
            <wp:effectExtent l="0" t="0" r="9525" b="4445"/>
            <wp:docPr id="9" name="图片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6181090" cy="3368040"/>
            <wp:effectExtent l="0" t="0" r="10160" b="3810"/>
            <wp:docPr id="10" name="图片 1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ntitl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6187440" cy="3306445"/>
            <wp:effectExtent l="0" t="0" r="3810" b="8255"/>
            <wp:docPr id="11" name="图片 1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ntitl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6" w:type="dxa"/>
            <w:shd w:val="clear" w:color="auto" w:fill="E6E0EC" w:themeFill="accent4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machine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Pin,I2C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matrix_fonts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ht16k33_matrix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ht16k33_matrix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## Tool To Make Sprites https://gurgleapps.com/tools/matrix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#i2c 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clock_pin = 21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data_pin = 20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bus = 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i2c_addr_left = 0x70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use_i2c =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scan_for_devices():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i2c = machine.I2C(bus,sda=machine.Pin(data_pin),scl=machine.Pin(clock_pin))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devices = i2c.scan()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devices: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d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devices: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print(hex(d))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print(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'no i2c devices'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use_i2c: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scan_for_devices()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left_eye = ht16k33_matrix(data_pin, clock_pin, bus, i2c_addr_left)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show_char(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use_i2c: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left_eye.show_char(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scroll_message(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font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=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'hello'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delay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=0.05):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#Scrolling display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left_message = 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'   '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message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right_message = 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'   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length=len(right_message)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char_range=</w:t>
            </w:r>
            <w:r>
              <w:rPr>
                <w:rFonts w:hint="eastAsia" w:ascii="Consolas" w:hAnsi="Consolas" w:eastAsia="Consolas"/>
                <w:color w:val="2B91AF"/>
                <w:sz w:val="19"/>
                <w:szCs w:val="24"/>
              </w:rPr>
              <w:t>range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(length-1)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char_pos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char_range: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right_left_char=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font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[right_message[char_pos]]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right_right_char=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font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[right_message[char_pos+1]]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left_left_char=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font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[left_message[char_pos]]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left_right_char=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font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[left_message[char_pos+1]]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shift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szCs w:val="24"/>
              </w:rPr>
              <w:t>range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(8):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left_bytes=[0,0,0,0,0,0,0,0]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right_bytes=[0,0,0,0,0,0,0,0]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col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szCs w:val="24"/>
              </w:rPr>
              <w:t>range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(8):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left_bytes[col]=left_bytes[col]|left_left_char[col]&lt;&lt;shift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left_bytes[col]=left_bytes[col]|left_right_char[col]&gt;&gt;8-shift;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right_bytes[col]=right_bytes[col]|right_left_char[col]&lt;&lt;shift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right_bytes[col]=right_bytes[col]|right_right_char[col]&gt;&gt;8-shift;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use_i2c: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    left_eye.show_char(left_bytes)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delay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show_char(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matrix_fonts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.textFont1[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])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#Show the letter 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show_char(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matrix_fonts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.textFont1[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'B'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show_char(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matrix_fonts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.textFont1[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'C'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19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scroll_message(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matrix_fonts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.textFont1, 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' Hello World '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</w:t>
      </w:r>
      <w:bookmarkStart w:id="1" w:name="_GoBack"/>
      <w:bookmarkEnd w:id="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 Result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Ensure that the Raspberry Pi Pico is connected to the computer，click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</w:t>
      </w:r>
    </w:p>
    <w:p>
      <w:pPr>
        <w:pStyle w:val="2"/>
      </w:pPr>
      <w:r>
        <w:drawing>
          <wp:inline distT="0" distB="0" distL="114300" distR="114300">
            <wp:extent cx="6182995" cy="3317875"/>
            <wp:effectExtent l="0" t="0" r="8255" b="158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Click“Run current script”, the code starts executing, we will see that the 8 x 8 dot matrix displays the character "A" 1S, "B" 1S, and "C" 1S. Then scroll to display the string "Hello World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repeatedly. Press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“Ctrl+C”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or 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to exit the program.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6185535" cy="3355340"/>
            <wp:effectExtent l="0" t="0" r="5715" b="165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BV4KAt&#10;7QEAANY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7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/Ab2nZAAAACAEAAA8AAAAA&#10;AAAAAQAgAAAAIgAAAGRycy9kb3ducmV2LnhtbFBLAQIUABQAAAAIAIdO4kDLs/3ATAIAAIA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6A748"/>
    <w:multiLevelType w:val="singleLevel"/>
    <w:tmpl w:val="CAD6A7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yY2ZkOTYyYjhmYzAxNGI3MDlmOTY2MWQ0ZmZlMDMifQ=="/>
  </w:docVars>
  <w:rsids>
    <w:rsidRoot w:val="685323D9"/>
    <w:rsid w:val="00873A12"/>
    <w:rsid w:val="01B94EDD"/>
    <w:rsid w:val="02726D04"/>
    <w:rsid w:val="04AF75C8"/>
    <w:rsid w:val="05492B02"/>
    <w:rsid w:val="080309FE"/>
    <w:rsid w:val="093D26D0"/>
    <w:rsid w:val="0BE81E1F"/>
    <w:rsid w:val="0BEB51A8"/>
    <w:rsid w:val="0D802450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EE030F2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76511C8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69B54E6"/>
    <w:rsid w:val="572D482A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85323D9"/>
    <w:rsid w:val="69877DDF"/>
    <w:rsid w:val="699A42CC"/>
    <w:rsid w:val="6A230CA0"/>
    <w:rsid w:val="6B1E05DF"/>
    <w:rsid w:val="6CAE1952"/>
    <w:rsid w:val="6D533E9D"/>
    <w:rsid w:val="7178018F"/>
    <w:rsid w:val="717D080A"/>
    <w:rsid w:val="73823D25"/>
    <w:rsid w:val="75D65D8D"/>
    <w:rsid w:val="769F2D0A"/>
    <w:rsid w:val="77136249"/>
    <w:rsid w:val="7974525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11</Pages>
  <Words>777</Words>
  <Characters>3912</Characters>
  <Lines>0</Lines>
  <Paragraphs>0</Paragraphs>
  <TotalTime>0</TotalTime>
  <ScaleCrop>false</ScaleCrop>
  <LinksUpToDate>false</LinksUpToDate>
  <CharactersWithSpaces>4588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2022-04-02T06:34:00Z</dcterms:created>
  <dc:creator>Administrator</dc:creator>
  <cp:lastModifiedBy>NINGMEI</cp:lastModifiedBy>
  <dcterms:modified xsi:type="dcterms:W3CDTF">2022-12-29T03:13:45Z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447B8121B0C64AE5996DBDD6A63E3FBA</vt:lpwstr>
  </property>
  <property fmtid="{D5CDD505-2E9C-101B-9397-08002B2CF9AE}" pid="4" name="commondata">
    <vt:lpwstr>eyJoZGlkIjoiZmI2NmYyMWQ1MTUxODExNTI4NDJhZjgyNGVjNGI3YzMifQ==</vt:lpwstr>
  </property>
</Properties>
</file>