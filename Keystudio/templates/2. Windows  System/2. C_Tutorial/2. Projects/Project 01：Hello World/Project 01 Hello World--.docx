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312" w:beforeLines="100" w:after="312" w:afterLines="100"/>
        <w:rPr>
          <w:rFonts w:hint="eastAsia" w:ascii="微软雅黑" w:hAnsi="微软雅黑" w:eastAsia="微软雅黑" w:cs="微软雅黑"/>
          <w:sz w:val="32"/>
          <w:szCs w:val="32"/>
        </w:rPr>
      </w:pPr>
      <w:bookmarkStart w:id="0" w:name="_Toc21825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Project 0</w:t>
      </w:r>
      <w:r>
        <w:rPr>
          <w:rFonts w:hint="eastAsia" w:ascii="微软雅黑" w:hAnsi="微软雅黑" w:eastAsia="微软雅黑" w:cs="微软雅黑"/>
          <w:sz w:val="32"/>
          <w:szCs w:val="32"/>
        </w:rPr>
        <w:t>1: Hello World</w:t>
      </w:r>
      <w:bookmarkEnd w:id="0"/>
    </w:p>
    <w:p>
      <w:pPr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Introduction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For Raspberry Pi Pico beginners, we will start with some simple things. In this project, you only need a Raspberry Pi Pico and a USB cable to complete the "Hello World!" project, which is a test of communication between Raspberry Pi Pico and the PC as well as a primary project.</w:t>
      </w:r>
    </w:p>
    <w:p>
      <w:pPr>
        <w:numPr>
          <w:ilvl w:val="0"/>
          <w:numId w:val="1"/>
        </w:numPr>
        <w:bidi w:val="0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bookmarkStart w:id="1" w:name="OLE_LINK1"/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Components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6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1" w:type="dxa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bookmarkStart w:id="2" w:name="OLE_LINK2"/>
            <w:r>
              <w:rPr>
                <w:rFonts w:ascii="宋体" w:hAnsi="宋体" w:eastAsia="宋体" w:cs="宋体"/>
                <w:sz w:val="24"/>
                <w:szCs w:val="24"/>
              </w:rPr>
              <w:drawing>
                <wp:inline distT="0" distB="0" distL="114300" distR="114300">
                  <wp:extent cx="2310130" cy="980440"/>
                  <wp:effectExtent l="0" t="0" r="13970" b="10160"/>
                  <wp:docPr id="3" name="图片 3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4253" t="18959" r="62973" b="468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0130" cy="980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5" w:type="dxa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drawing>
                <wp:inline distT="0" distB="0" distL="114300" distR="114300">
                  <wp:extent cx="1295400" cy="695325"/>
                  <wp:effectExtent l="0" t="0" r="0" b="9525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atLeast"/>
        </w:trPr>
        <w:tc>
          <w:tcPr>
            <w:tcW w:w="2941" w:type="dxa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Raspberry Pi Pico*1</w:t>
            </w:r>
          </w:p>
        </w:tc>
        <w:tc>
          <w:tcPr>
            <w:tcW w:w="1725" w:type="dxa"/>
          </w:tcPr>
          <w:p>
            <w:pPr>
              <w:bidi w:val="0"/>
              <w:jc w:val="center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 xml:space="preserve">USB 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  <w:lang w:val="en-US" w:eastAsia="zh-CN"/>
              </w:rPr>
              <w:t>Cable</w:t>
            </w: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*1</w:t>
            </w:r>
          </w:p>
        </w:tc>
      </w:tr>
      <w:bookmarkEnd w:id="2"/>
    </w:tbl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Wiring Up</w:t>
      </w:r>
    </w:p>
    <w:p>
      <w:pPr>
        <w:pStyle w:val="2"/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t>In this project, we use a USB cable to connect the Raspberry Pi Pico to the computer.</w:t>
      </w:r>
    </w:p>
    <w:p>
      <w:pPr>
        <w:pStyle w:val="2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</w:pPr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3035935</wp:posOffset>
            </wp:positionH>
            <wp:positionV relativeFrom="paragraph">
              <wp:posOffset>346710</wp:posOffset>
            </wp:positionV>
            <wp:extent cx="1504950" cy="438150"/>
            <wp:effectExtent l="0" t="0" r="0" b="0"/>
            <wp:wrapThrough wrapText="bothSides">
              <wp:wrapPolygon>
                <wp:start x="21592" y="-2"/>
                <wp:lineTo x="0" y="0"/>
                <wp:lineTo x="0" y="21600"/>
                <wp:lineTo x="21592" y="21602"/>
                <wp:lineTo x="8" y="21602"/>
                <wp:lineTo x="21600" y="21600"/>
                <wp:lineTo x="21600" y="0"/>
                <wp:lineTo x="8" y="-2"/>
                <wp:lineTo x="21592" y="-2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3757295" y="6645275"/>
                      <a:ext cx="15049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hAnsi="宋体" w:eastAsia="宋体" w:cs="宋体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85725</wp:posOffset>
            </wp:positionV>
            <wp:extent cx="2310130" cy="980440"/>
            <wp:effectExtent l="0" t="0" r="13970" b="10160"/>
            <wp:wrapThrough wrapText="bothSides">
              <wp:wrapPolygon>
                <wp:start x="21592" y="-2"/>
                <wp:lineTo x="0" y="0"/>
                <wp:lineTo x="0" y="21600"/>
                <wp:lineTo x="21592" y="21602"/>
                <wp:lineTo x="8" y="21602"/>
                <wp:lineTo x="21600" y="21600"/>
                <wp:lineTo x="21600" y="0"/>
                <wp:lineTo x="8" y="-2"/>
                <wp:lineTo x="21592" y="-2"/>
              </wp:wrapPolygon>
            </wp:wrapThrough>
            <wp:docPr id="1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rcRect l="4253" t="18959" r="62973" b="46844"/>
                    <a:stretch>
                      <a:fillRect/>
                    </a:stretch>
                  </pic:blipFill>
                  <pic:spPr>
                    <a:xfrm>
                      <a:off x="694055" y="6368415"/>
                      <a:ext cx="2310130" cy="98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bookmarkEnd w:id="1"/>
    <w:p>
      <w:pPr>
        <w:pStyle w:val="2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-60325</wp:posOffset>
                </wp:positionH>
                <wp:positionV relativeFrom="paragraph">
                  <wp:posOffset>99695</wp:posOffset>
                </wp:positionV>
                <wp:extent cx="647700" cy="190500"/>
                <wp:effectExtent l="12700" t="12700" r="25400" b="25400"/>
                <wp:wrapNone/>
                <wp:docPr id="7" name="左箭头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34030" y="6778625"/>
                          <a:ext cx="647700" cy="19050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6" type="#_x0000_t66" style="position:absolute;left:0pt;margin-left:-4.75pt;margin-top:7.85pt;height:15pt;width:51pt;z-index:251662336;v-text-anchor:middle;mso-width-relative:page;mso-height-relative:page;" fillcolor="#FF0000" filled="t" stroked="t" coordsize="21600,21600" o:gfxdata="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Gse52tMAAAAHAQAADwAAAAAAAAABACAAAAAiAAAA&#10;ZHJzL2Rvd25yZXYueG1sUEsBAhQAFAAAAAgAh07iQFCCFRB+AgAACQUAAA4AAAAAAAAAAQAgAAAA&#10;IgEAAGRycy9lMm9Eb2MueG1sUEsFBgAAAAAGAAYAWQEAABIGAAAAAA==&#10;" adj="3176,5400">
                <v:fill on="t" focussize="0,0"/>
                <v:stroke weight="2pt" color="#FF0000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 xml:space="preserve">                    </w:t>
      </w:r>
    </w:p>
    <w:p>
      <w:pPr>
        <w:pStyle w:val="2"/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default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  <w:t>Test Code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" w:beforeAutospacing="0" w:after="90" w:afterAutospacing="0" w:line="300" w:lineRule="atLeast"/>
        <w:ind w:left="0" w:right="0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t>You can open the code we provide: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" w:beforeAutospacing="0" w:after="90" w:afterAutospacing="0" w:line="300" w:lineRule="atLeast"/>
        <w:ind w:left="0" w:right="0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t>The code used in this project is saved in (path :) KS3020 Keyestudio Raspberry Pi Pico Learning Kit Ultimate Edition\2. Windows  System\2. C_Tutorial\2. Projects\Project 01：Hello World\Project_01_Hello_World。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E6E0EC" w:themeFill="accent4" w:themeFillTint="32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E6E0EC" w:themeFill="accent4" w:themeFillTint="32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2" w:type="dxa"/>
            <w:shd w:val="clear" w:color="auto" w:fill="E6E0EC" w:themeFill="accent4" w:themeFillTint="32"/>
          </w:tcPr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bookmarkStart w:id="3" w:name="OLE_LINK8"/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//*************************************************************************************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/*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Filename    : Hello World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Description : Enter the letter R,and the serial port displays"Hello World".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* Auther      :http//www.keyestudio.com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*/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char val;// defines variable "val"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setup()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Serial.begin(115200);// sets baudrate to 115200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void loop()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if (Serial.available() &gt; 0) {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val=Serial.read();// reads symbols assigns to "val"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if(val=='R')// checks input for the letter "R"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{  // if so,    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 Serial.println("Hello World!");// shows “Hello World !”.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  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 xml:space="preserve">  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default" w:asciiTheme="minorAscii" w:hAnsiTheme="minorAscii" w:cs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Theme="minorAscii" w:hAnsiTheme="minorAscii" w:cstheme="minorEastAsia"/>
                <w:sz w:val="18"/>
                <w:szCs w:val="18"/>
                <w:lang w:val="en-US" w:eastAsia="zh-CN"/>
              </w:rPr>
              <w:t>//*************************************************************************************</w:t>
            </w:r>
          </w:p>
        </w:tc>
      </w:tr>
      <w:bookmarkEnd w:id="3"/>
    </w:tbl>
    <w:p>
      <w:pPr>
        <w:bidi w:val="0"/>
        <w:rPr>
          <w:rFonts w:hint="default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t xml:space="preserve">Before uploading the code to the Raspberry Pi Pico, please check the </w:t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fldChar w:fldCharType="begin"/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instrText xml:space="preserve"> HYPERLINK "javascript:;" </w:instrText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fldChar w:fldCharType="separate"/>
      </w:r>
      <w:r>
        <w:rPr>
          <w:rFonts w:hint="default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t>configuration</w:t>
      </w:r>
      <w:r>
        <w:rPr>
          <w:rFonts w:hint="default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t> </w:t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t>of the Arduino IDE.</w:t>
      </w:r>
    </w:p>
    <w:p>
      <w:pPr>
        <w:bidi w:val="0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t>Click“</w:t>
      </w:r>
      <w:r>
        <w:rPr>
          <w:rFonts w:hint="eastAsia" w:ascii="微软雅黑" w:hAnsi="微软雅黑" w:eastAsia="微软雅黑" w:cs="微软雅黑"/>
          <w:b/>
          <w:bCs/>
          <w:color w:val="FF0000"/>
          <w:kern w:val="0"/>
          <w:sz w:val="28"/>
          <w:szCs w:val="28"/>
          <w:lang w:val="en-US" w:eastAsia="zh-CN" w:bidi="ar-SA"/>
        </w:rPr>
        <w:t>Tools</w:t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t>”，confirm the board type and port as follows:</w:t>
      </w:r>
    </w:p>
    <w:p>
      <w:pPr>
        <w:bidi w:val="0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657850" cy="4114800"/>
            <wp:effectExtent l="0" t="0" r="0" b="0"/>
            <wp:docPr id="5" name="图片 8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Untitl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t>Click</w:t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drawing>
          <wp:inline distT="0" distB="0" distL="114300" distR="114300">
            <wp:extent cx="257175" cy="247650"/>
            <wp:effectExtent l="0" t="0" r="952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t xml:space="preserve"> to upload the text code to the Raspberry Pi Pico.</w:t>
      </w:r>
    </w:p>
    <w:p>
      <w:pPr>
        <w:pStyle w:val="2"/>
        <w:rPr>
          <w:rFonts w:hint="eastAsia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  <w:drawing>
          <wp:inline distT="0" distB="0" distL="114300" distR="114300">
            <wp:extent cx="5562600" cy="5676900"/>
            <wp:effectExtent l="0" t="0" r="0" b="0"/>
            <wp:docPr id="8" name="图片 10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0" descr="Untitled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567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-360" w:leftChars="0" w:right="0" w:rightChars="0"/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" w:beforeAutospacing="0" w:after="90" w:afterAutospacing="0" w:line="300" w:lineRule="atLeast"/>
        <w:ind w:left="0" w:right="0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  <w:t>The code is uploaded successfully!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" w:beforeAutospacing="0" w:after="90" w:afterAutospacing="0" w:line="300" w:lineRule="atLeast"/>
        <w:ind w:left="0" w:right="0"/>
      </w:pPr>
      <w:r>
        <w:drawing>
          <wp:inline distT="0" distB="0" distL="114300" distR="114300">
            <wp:extent cx="5553075" cy="6143625"/>
            <wp:effectExtent l="0" t="0" r="9525" b="952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" w:beforeAutospacing="0" w:after="90" w:afterAutospacing="0" w:line="300" w:lineRule="atLeast"/>
        <w:ind w:left="0" w:leftChars="0" w:right="0" w:firstLine="0" w:firstLineChars="0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Tes</w:t>
      </w:r>
      <w:bookmarkStart w:id="4" w:name="_GoBack"/>
      <w:bookmarkEnd w:id="4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 Result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After uploading successfully</w:t>
      </w:r>
      <w:r>
        <w:rPr>
          <w:rFonts w:hint="eastAsia"/>
          <w:lang w:val="en-US" w:eastAsia="zh-CN"/>
        </w:rPr>
        <w:t xml:space="preserve">, click </w:t>
      </w: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the icon</w:t>
      </w: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19075" cy="209550"/>
            <wp:effectExtent l="0" t="0" r="9525" b="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to enter the serial display.</w:t>
      </w:r>
    </w:p>
    <w:p>
      <w:pPr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Set baud rate to 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115200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and type "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R</w:t>
      </w:r>
      <w:r>
        <w:rPr>
          <w:rFonts w:hint="eastAsia" w:ascii="微软雅黑" w:hAnsi="微软雅黑" w:eastAsia="微软雅黑" w:cs="微软雅黑"/>
          <w:lang w:val="en-US" w:eastAsia="zh-CN"/>
        </w:rPr>
        <w:t>" in the text box. Click "</w:t>
      </w: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Send</w:t>
      </w:r>
      <w:r>
        <w:rPr>
          <w:rFonts w:hint="eastAsia" w:ascii="微软雅黑" w:hAnsi="微软雅黑" w:eastAsia="微软雅黑" w:cs="微软雅黑"/>
          <w:lang w:val="en-US" w:eastAsia="zh-CN"/>
        </w:rPr>
        <w:t>", the serial monitor will display "Hello World!</w:t>
      </w:r>
      <w:r>
        <w:rPr>
          <w:rFonts w:hint="default" w:ascii="微软雅黑" w:hAnsi="微软雅黑" w:eastAsia="微软雅黑" w:cs="微软雅黑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lang w:val="en-US" w:eastAsia="zh-CN"/>
        </w:rPr>
        <w:t>.</w:t>
      </w:r>
    </w:p>
    <w:p>
      <w:pPr>
        <w:pStyle w:val="2"/>
        <w:rPr>
          <w:rFonts w:hint="default"/>
          <w:lang w:val="en-US" w:eastAsia="zh-CN"/>
        </w:rPr>
      </w:pPr>
      <w:r>
        <w:drawing>
          <wp:inline distT="0" distB="0" distL="114300" distR="114300">
            <wp:extent cx="6188075" cy="3316605"/>
            <wp:effectExtent l="0" t="0" r="3175" b="1714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-360" w:leftChars="0" w:right="0" w:rightChars="0"/>
      </w:pPr>
    </w:p>
    <w:p>
      <w:pPr>
        <w:pStyle w:val="2"/>
        <w:rPr>
          <w:rFonts w:hint="eastAsia"/>
          <w:lang w:val="en-US" w:eastAsia="zh-CN"/>
        </w:rPr>
      </w:pPr>
    </w:p>
    <w:p>
      <w:pPr>
        <w:bidi w:val="0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 w:ascii="微软雅黑" w:hAnsi="微软雅黑" w:eastAsia="微软雅黑" w:cs="微软雅黑"/>
          <w:color w:val="auto"/>
          <w:kern w:val="2"/>
          <w:sz w:val="21"/>
          <w:szCs w:val="21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90" w:beforeAutospacing="0" w:after="90" w:afterAutospacing="0" w:line="300" w:lineRule="atLeast"/>
        <w:ind w:left="0" w:right="0"/>
        <w:rPr>
          <w:rFonts w:hint="eastAsia" w:ascii="微软雅黑" w:hAnsi="微软雅黑" w:eastAsia="微软雅黑" w:cs="微软雅黑"/>
          <w:color w:val="auto"/>
          <w:kern w:val="0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50" w:afterAutospacing="0" w:line="210" w:lineRule="atLeast"/>
        <w:ind w:left="-360" w:leftChars="0" w:right="0" w:rightChars="0"/>
      </w:pPr>
    </w:p>
    <w:p>
      <w:pPr>
        <w:pStyle w:val="2"/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color w:val="auto"/>
          <w:kern w:val="2"/>
          <w:sz w:val="28"/>
          <w:szCs w:val="28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980" w:bottom="1440" w:left="960" w:header="510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dobeSongStd-Light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3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4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6pebnPAAAA&#10;BQEAAA8AAAAAAAAAAQAgAAAAIgAAAGRycy9kb3ducmV2LnhtbFBLAQIUABQAAAAIAIdO4kBSieyq&#10;7QEAANYDAAAOAAAAAAAAAAEAIAAAAB4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left"/>
    </w:pPr>
    <w:r>
      <w:rPr>
        <w:rFonts w:hint="eastAsia" w:ascii="Arial" w:hAnsi="Arial"/>
        <w:color w:val="auto"/>
        <w:sz w:val="72"/>
        <w:lang w:val="en-US" w:eastAsia="zh-CN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336550</wp:posOffset>
          </wp:positionH>
          <wp:positionV relativeFrom="paragraph">
            <wp:posOffset>-135255</wp:posOffset>
          </wp:positionV>
          <wp:extent cx="461645" cy="377190"/>
          <wp:effectExtent l="0" t="0" r="0" b="3810"/>
          <wp:wrapSquare wrapText="bothSides"/>
          <wp:docPr id="14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" descr="logo"/>
                  <pic:cNvPicPr>
                    <a:picLocks noChangeAspect="1"/>
                  </pic:cNvPicPr>
                </pic:nvPicPr>
                <pic:blipFill>
                  <a:blip r:embed="rId1"/>
                  <a:srcRect l="26958" r="22661" b="30118"/>
                  <a:stretch>
                    <a:fillRect/>
                  </a:stretch>
                </pic:blipFill>
                <pic:spPr>
                  <a:xfrm>
                    <a:off x="0" y="0"/>
                    <a:ext cx="461645" cy="377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Arial" w:hAnsi="Arial"/>
        <w:color w:val="auto"/>
        <w:sz w:val="72"/>
        <w:lang w:val="en-US" w:eastAsia="zh-CN"/>
      </w:rPr>
      <w:t xml:space="preserve"> </w:t>
    </w:r>
    <w:r>
      <w:rPr>
        <w:rFonts w:hint="eastAsia"/>
        <w:lang w:val="en-US" w:eastAsia="zh-CN"/>
      </w:rPr>
      <w:t xml:space="preserve">                       </w:t>
    </w:r>
  </w:p>
  <w:p>
    <w:pPr>
      <w:pStyle w:val="7"/>
      <w:pBdr>
        <w:bottom w:val="none" w:color="auto" w:sz="0" w:space="1"/>
      </w:pBdr>
      <w:tabs>
        <w:tab w:val="left" w:pos="4841"/>
        <w:tab w:val="right" w:pos="8820"/>
        <w:tab w:val="clear" w:pos="4153"/>
        <w:tab w:val="clear" w:pos="8306"/>
      </w:tabs>
      <w:ind w:right="-428" w:rightChars="-153"/>
      <w:jc w:val="both"/>
      <w:rPr>
        <w:rFonts w:hint="eastAsia"/>
        <w:color w:val="843C0B"/>
        <w:lang w:val="en-US" w:eastAsia="zh-CN"/>
      </w:rPr>
    </w:pPr>
    <w:r>
      <w:rPr>
        <w:sz w:val="7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-86360</wp:posOffset>
              </wp:positionH>
              <wp:positionV relativeFrom="paragraph">
                <wp:posOffset>27305</wp:posOffset>
              </wp:positionV>
              <wp:extent cx="1282065" cy="300355"/>
              <wp:effectExtent l="0" t="0" r="0" b="0"/>
              <wp:wrapNone/>
              <wp:docPr id="15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4641215" y="439420"/>
                        <a:ext cx="1282065" cy="30035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rPr>
                              <w:rFonts w:hint="eastAsia" w:eastAsia="宋体"/>
                              <w:sz w:val="18"/>
                              <w:szCs w:val="18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  <w:lang w:val="en-US" w:eastAsia="zh-CN"/>
                            </w:rPr>
                            <w:t>www.keyestudio.com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-6.8pt;margin-top:2.15pt;height:23.65pt;width:100.95pt;z-index:251661312;mso-width-relative:page;mso-height-relative:page;" filled="f" stroked="f" coordsize="21600,21600" o:gfxdata="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fwG9p2QAAAAgBAAAPAAAAAAAA&#10;AAEAIAAAACIAAABkcnMvZG93bnJldi54bWxQSwECFAAUAAAACACHTuJA1V+wK0oCAACABAAADgAA&#10;AAAAAAABACAAAAAoAQAAZHJzL2Uyb0RvYy54bWxQSwUGAAAAAAYABgBZAQAA5AUAAAAA&#10;">
              <v:fill on="f" focussize="0,0"/>
              <v:stroke on="f" weight="0.5pt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="宋体"/>
                        <w:sz w:val="18"/>
                        <w:szCs w:val="18"/>
                        <w:lang w:val="en-US" w:eastAsia="zh-CN"/>
                      </w:rPr>
                    </w:pPr>
                    <w:r>
                      <w:rPr>
                        <w:rFonts w:hint="eastAsia"/>
                        <w:sz w:val="18"/>
                        <w:szCs w:val="18"/>
                        <w:lang w:val="en-US" w:eastAsia="zh-CN"/>
                      </w:rPr>
                      <w:t>www.keyestudio.com</w:t>
                    </w:r>
                  </w:p>
                </w:txbxContent>
              </v:textbox>
            </v:shape>
          </w:pict>
        </mc:Fallback>
      </mc:AlternateContent>
    </w:r>
  </w:p>
  <w:p>
    <w:pPr>
      <w:pStyle w:val="7"/>
      <w:pBdr>
        <w:bottom w:val="thinThickSmallGap" w:color="4A0000" w:sz="12" w:space="1"/>
      </w:pBdr>
      <w:tabs>
        <w:tab w:val="left" w:pos="4841"/>
        <w:tab w:val="right" w:pos="8820"/>
        <w:tab w:val="clear" w:pos="4153"/>
        <w:tab w:val="clear" w:pos="8306"/>
      </w:tabs>
      <w:ind w:left="0" w:leftChars="0" w:right="0" w:rightChars="0" w:firstLine="0" w:firstLineChars="0"/>
      <w:jc w:val="center"/>
      <w:rPr>
        <w:rFonts w:hint="default" w:ascii="Calibri" w:hAnsi="Verdana" w:cs="Verdana"/>
        <w:color w:val="000000"/>
        <w:sz w:val="10"/>
        <w:szCs w:val="10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7637D7"/>
    <w:multiLevelType w:val="singleLevel"/>
    <w:tmpl w:val="307637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YyY2ZkOTYyYjhmYzAxNGI3MDlmOTY2MWQ0ZmZlMDMifQ=="/>
  </w:docVars>
  <w:rsids>
    <w:rsidRoot w:val="1E710115"/>
    <w:rsid w:val="00873A12"/>
    <w:rsid w:val="01B94EDD"/>
    <w:rsid w:val="020D7AFF"/>
    <w:rsid w:val="02726D04"/>
    <w:rsid w:val="04AF75C8"/>
    <w:rsid w:val="05492B02"/>
    <w:rsid w:val="077566D6"/>
    <w:rsid w:val="080309FE"/>
    <w:rsid w:val="0BE81E1F"/>
    <w:rsid w:val="0BEB51A8"/>
    <w:rsid w:val="0E024FCA"/>
    <w:rsid w:val="0F2A26BE"/>
    <w:rsid w:val="0F5F249F"/>
    <w:rsid w:val="11306B2E"/>
    <w:rsid w:val="1146350B"/>
    <w:rsid w:val="12480E0E"/>
    <w:rsid w:val="14C31F94"/>
    <w:rsid w:val="153717ED"/>
    <w:rsid w:val="19873DC3"/>
    <w:rsid w:val="19B20CC6"/>
    <w:rsid w:val="1AE02D6C"/>
    <w:rsid w:val="1E2E34DE"/>
    <w:rsid w:val="1E2E4E2D"/>
    <w:rsid w:val="1E710115"/>
    <w:rsid w:val="1FB5033A"/>
    <w:rsid w:val="22774AA2"/>
    <w:rsid w:val="2381428B"/>
    <w:rsid w:val="251E4EBE"/>
    <w:rsid w:val="253751EA"/>
    <w:rsid w:val="25B43844"/>
    <w:rsid w:val="25B6457B"/>
    <w:rsid w:val="26765D6A"/>
    <w:rsid w:val="26A3288B"/>
    <w:rsid w:val="272A6B77"/>
    <w:rsid w:val="299B12D5"/>
    <w:rsid w:val="2C2A2AB8"/>
    <w:rsid w:val="33157CB2"/>
    <w:rsid w:val="3372728D"/>
    <w:rsid w:val="34D57356"/>
    <w:rsid w:val="34E06240"/>
    <w:rsid w:val="375574D1"/>
    <w:rsid w:val="38500BBA"/>
    <w:rsid w:val="38506A88"/>
    <w:rsid w:val="3D790A8B"/>
    <w:rsid w:val="3EDE3531"/>
    <w:rsid w:val="3FC86C59"/>
    <w:rsid w:val="40884F84"/>
    <w:rsid w:val="408F288A"/>
    <w:rsid w:val="413E1176"/>
    <w:rsid w:val="415473E5"/>
    <w:rsid w:val="4269456D"/>
    <w:rsid w:val="4271448D"/>
    <w:rsid w:val="4B4F3FCF"/>
    <w:rsid w:val="4C3A4497"/>
    <w:rsid w:val="4D085C11"/>
    <w:rsid w:val="4DD50C1F"/>
    <w:rsid w:val="4F2517FF"/>
    <w:rsid w:val="52322C43"/>
    <w:rsid w:val="529965E1"/>
    <w:rsid w:val="52A92797"/>
    <w:rsid w:val="5335086F"/>
    <w:rsid w:val="553167C9"/>
    <w:rsid w:val="5561176B"/>
    <w:rsid w:val="55D77B59"/>
    <w:rsid w:val="562847E0"/>
    <w:rsid w:val="59682851"/>
    <w:rsid w:val="59AC4596"/>
    <w:rsid w:val="5A645E43"/>
    <w:rsid w:val="5CA3122D"/>
    <w:rsid w:val="5D7F01DA"/>
    <w:rsid w:val="5EF13B3C"/>
    <w:rsid w:val="5F49677C"/>
    <w:rsid w:val="5FDF140B"/>
    <w:rsid w:val="60FC5DF2"/>
    <w:rsid w:val="61AF0941"/>
    <w:rsid w:val="63BD72E1"/>
    <w:rsid w:val="69877DDF"/>
    <w:rsid w:val="699A42CC"/>
    <w:rsid w:val="6A230CA0"/>
    <w:rsid w:val="6B1E05DF"/>
    <w:rsid w:val="6CAE1952"/>
    <w:rsid w:val="6D533E9D"/>
    <w:rsid w:val="717D080A"/>
    <w:rsid w:val="73823D25"/>
    <w:rsid w:val="75D65D8D"/>
    <w:rsid w:val="769F2D0A"/>
    <w:rsid w:val="77136249"/>
    <w:rsid w:val="79B76717"/>
    <w:rsid w:val="7A8A274E"/>
    <w:rsid w:val="7BCC3414"/>
    <w:rsid w:val="7F7C2EDE"/>
    <w:rsid w:val="7FC40B5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ahoma" w:hAnsi="Tahoma" w:eastAsia="宋体" w:cs="Times New Roman"/>
      <w:kern w:val="2"/>
      <w:sz w:val="28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Tahoma" w:hAnsi="Tahoma" w:eastAsia="宋体" w:cs="宋体"/>
      <w:b/>
      <w:kern w:val="44"/>
      <w:sz w:val="28"/>
      <w:szCs w:val="48"/>
      <w:lang w:bidi="ar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Tahoma" w:hAnsi="Tahoma" w:eastAsia="黑体"/>
      <w:b/>
      <w:sz w:val="28"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ahoma" w:hAnsi="Tahoma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[无段落样式]"/>
    <w:unhideWhenUsed/>
    <w:qFormat/>
    <w:uiPriority w:val="99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hint="eastAsia" w:ascii="AdobeSongStd-Light" w:hAnsi="AdobeSongStd-Light" w:eastAsia="AdobeSongStd-Light" w:cs="Times New Roman"/>
      <w:color w:val="000000"/>
      <w:sz w:val="24"/>
      <w:lang w:val="zh-CN" w:eastAsia="zh-CN" w:bidi="ar-SA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FollowedHyperlink"/>
    <w:basedOn w:val="11"/>
    <w:unhideWhenUsed/>
    <w:qFormat/>
    <w:uiPriority w:val="99"/>
    <w:rPr>
      <w:color w:val="800080"/>
      <w:u w:val="single"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KS%20&#27169;&#26495;%20&#32437;&#21521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 模板 纵向.dot</Template>
  <Pages>6</Pages>
  <Words>273</Words>
  <Characters>1535</Characters>
  <Lines>0</Lines>
  <Paragraphs>0</Paragraphs>
  <TotalTime>1</TotalTime>
  <ScaleCrop>false</ScaleCrop>
  <LinksUpToDate>false</LinksUpToDate>
  <CharactersWithSpaces>1821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2022-03-31T08:05:00Z</dcterms:created>
  <dc:creator>Administrator</dc:creator>
  <cp:lastModifiedBy>NINGMEI</cp:lastModifiedBy>
  <dcterms:modified xsi:type="dcterms:W3CDTF">2022-12-29T03:07:40Z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41DB0E00999F4C1384F4F44A167B78FB</vt:lpwstr>
  </property>
</Properties>
</file>